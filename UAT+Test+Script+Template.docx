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sz w:val="24"/>
          <w:szCs w:val="24"/>
        </w:rPr>
        <w:id w:val="-1936435598"/>
        <w:docPartObj>
          <w:docPartGallery w:val="Cover Pages"/>
          <w:docPartUnique/>
        </w:docPartObj>
      </w:sdtPr>
      <w:sdtEndPr>
        <w:rPr>
          <w:color w:val="auto"/>
          <w:lang w:bidi="gu-IN"/>
        </w:rPr>
      </w:sdtEndPr>
      <w:sdtContent>
        <w:p w:rsidR="00034DCD" w:rsidRDefault="00034DCD" w:rsidP="00034DCD">
          <w:pPr>
            <w:rPr>
              <w:color w:val="4F81BD" w:themeColor="accent1"/>
              <w:sz w:val="24"/>
              <w:szCs w:val="24"/>
            </w:rPr>
          </w:pPr>
        </w:p>
        <w:p w:rsidR="00034DCD" w:rsidRPr="00301689" w:rsidRDefault="00034DCD" w:rsidP="00034DCD">
          <w:pPr>
            <w:jc w:val="center"/>
            <w:rPr>
              <w:b/>
              <w:sz w:val="44"/>
              <w:szCs w:val="24"/>
              <w:lang w:bidi="gu-IN"/>
            </w:rPr>
          </w:pPr>
          <w:r w:rsidRPr="00301689">
            <w:rPr>
              <w:b/>
              <w:sz w:val="44"/>
              <w:szCs w:val="24"/>
              <w:lang w:bidi="gu-IN"/>
            </w:rPr>
            <w:t>Assessment Item - 3</w:t>
          </w:r>
        </w:p>
        <w:p w:rsidR="00034DCD" w:rsidRPr="00D152E6" w:rsidRDefault="00034DCD" w:rsidP="00034DCD">
          <w:pPr>
            <w:pStyle w:val="NoSpacing"/>
            <w:tabs>
              <w:tab w:val="center" w:pos="4680"/>
              <w:tab w:val="left" w:pos="6570"/>
            </w:tabs>
            <w:spacing w:before="1540" w:after="240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D152E6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drawing>
              <wp:inline distT="0" distB="0" distL="0" distR="0" wp14:anchorId="5C2236BC" wp14:editId="279AB20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Style w:val="Header"/>
              <w:b/>
              <w:bCs/>
              <w:sz w:val="28"/>
              <w:szCs w:val="28"/>
            </w:rPr>
            <w:alias w:val="Title"/>
            <w:tag w:val=""/>
            <w:id w:val="1735040861"/>
            <w:placeholder>
              <w:docPart w:val="82F8107ED45E44B39EEBA618F9CF56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34DCD" w:rsidRPr="00D152E6" w:rsidRDefault="00034DCD" w:rsidP="00034DCD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hAnsi="Times New Roman" w:cs="Times New Roman"/>
                  <w:color w:val="4F81BD" w:themeColor="accent1"/>
                  <w:sz w:val="24"/>
                  <w:szCs w:val="24"/>
                </w:rPr>
              </w:pPr>
              <w:r w:rsidRPr="00034DCD">
                <w:rPr>
                  <w:rStyle w:val="Header"/>
                  <w:b/>
                  <w:bCs/>
                  <w:sz w:val="28"/>
                  <w:szCs w:val="28"/>
                </w:rPr>
                <w:t>User Acceptance Tests</w:t>
              </w:r>
            </w:p>
          </w:sdtContent>
        </w:sdt>
        <w:p w:rsidR="00034DCD" w:rsidRPr="00D152E6" w:rsidRDefault="00034DCD" w:rsidP="00034DCD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D152E6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drawing>
              <wp:inline distT="0" distB="0" distL="0" distR="0" wp14:anchorId="74AB77EC" wp14:editId="7124955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4DCD" w:rsidRPr="00D152E6" w:rsidRDefault="00034DCD" w:rsidP="00034DCD">
          <w:pPr>
            <w:jc w:val="center"/>
            <w:rPr>
              <w:sz w:val="24"/>
              <w:szCs w:val="24"/>
              <w:lang w:bidi="gu-IN"/>
            </w:rPr>
          </w:pPr>
          <w:r w:rsidRPr="00D152E6">
            <w:rPr>
              <w:noProof/>
              <w:color w:val="4F81BD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820725" wp14:editId="4E58D681">
                    <wp:simplePos x="0" y="0"/>
                    <wp:positionH relativeFrom="margin">
                      <wp:posOffset>38100</wp:posOffset>
                    </wp:positionH>
                    <wp:positionV relativeFrom="page">
                      <wp:posOffset>4763770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4DCD" w:rsidRPr="0029524F" w:rsidRDefault="00034DCD" w:rsidP="00034DC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9524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Subject:</w:t>
                                </w:r>
                                <w:r w:rsidRPr="0029524F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29524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ITC515 - Professional Programming Practice</w:t>
                                </w:r>
                              </w:p>
                              <w:p w:rsidR="00034DCD" w:rsidRDefault="00034DCD" w:rsidP="00034DCD">
                                <w:pPr>
                                  <w:pStyle w:val="Heading1"/>
                                  <w:rPr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034DCD" w:rsidRDefault="00034DCD" w:rsidP="00034DCD">
                                <w:pPr>
                                  <w:pStyle w:val="Heading1"/>
                                  <w:rPr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034DCD" w:rsidRPr="00EA7C0A" w:rsidRDefault="00034DCD" w:rsidP="00034DCD">
                                <w:pPr>
                                  <w:pStyle w:val="Heading1"/>
                                  <w:rPr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034DCD" w:rsidRPr="00CE295F" w:rsidRDefault="00034DCD" w:rsidP="00034DCD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outlineLvl w:val="3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E295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Student Name: </w:t>
                                </w:r>
                                <w:r w:rsidRPr="00CE295F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Hiteshkumar Patel</w:t>
                                </w:r>
                              </w:p>
                              <w:p w:rsidR="00034DCD" w:rsidRPr="00CE295F" w:rsidRDefault="00034DCD" w:rsidP="00034DCD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outlineLvl w:val="3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E295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Student ID: </w:t>
                                </w:r>
                                <w:r w:rsidRPr="00CE295F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11634700</w:t>
                                </w:r>
                              </w:p>
                              <w:p w:rsidR="00034DCD" w:rsidRDefault="00034DCD" w:rsidP="00034DC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8207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3pt;margin-top:375.1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pSeUF+AAAAAK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034DCD" w:rsidRPr="0029524F" w:rsidRDefault="00034DCD" w:rsidP="00034DC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29524F">
                            <w:rPr>
                              <w:b/>
                              <w:sz w:val="32"/>
                              <w:szCs w:val="32"/>
                            </w:rPr>
                            <w:t>Subject:</w:t>
                          </w:r>
                          <w:r w:rsidRPr="0029524F">
                            <w:rPr>
                              <w:b/>
                            </w:rPr>
                            <w:t xml:space="preserve"> </w:t>
                          </w:r>
                          <w:r w:rsidRPr="0029524F">
                            <w:rPr>
                              <w:b/>
                              <w:sz w:val="24"/>
                              <w:szCs w:val="24"/>
                            </w:rPr>
                            <w:t>ITC515 - Professional Programming Practice</w:t>
                          </w:r>
                        </w:p>
                        <w:p w:rsidR="00034DCD" w:rsidRDefault="00034DCD" w:rsidP="00034DCD">
                          <w:pPr>
                            <w:pStyle w:val="Heading1"/>
                            <w:rPr>
                              <w:b w:val="0"/>
                              <w:sz w:val="32"/>
                              <w:szCs w:val="32"/>
                            </w:rPr>
                          </w:pPr>
                        </w:p>
                        <w:p w:rsidR="00034DCD" w:rsidRDefault="00034DCD" w:rsidP="00034DCD">
                          <w:pPr>
                            <w:pStyle w:val="Heading1"/>
                            <w:rPr>
                              <w:b w:val="0"/>
                              <w:sz w:val="32"/>
                              <w:szCs w:val="32"/>
                            </w:rPr>
                          </w:pPr>
                        </w:p>
                        <w:p w:rsidR="00034DCD" w:rsidRPr="00EA7C0A" w:rsidRDefault="00034DCD" w:rsidP="00034DCD">
                          <w:pPr>
                            <w:pStyle w:val="Heading1"/>
                            <w:rPr>
                              <w:b w:val="0"/>
                              <w:sz w:val="32"/>
                              <w:szCs w:val="32"/>
                            </w:rPr>
                          </w:pPr>
                        </w:p>
                        <w:p w:rsidR="00034DCD" w:rsidRPr="00CE295F" w:rsidRDefault="00034DCD" w:rsidP="00034DCD">
                          <w:pPr>
                            <w:spacing w:before="100" w:beforeAutospacing="1" w:after="100" w:afterAutospacing="1" w:line="360" w:lineRule="auto"/>
                            <w:jc w:val="center"/>
                            <w:outlineLvl w:val="3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E295F">
                            <w:rPr>
                              <w:b/>
                              <w:sz w:val="32"/>
                              <w:szCs w:val="32"/>
                            </w:rPr>
                            <w:t xml:space="preserve">Student Name: </w:t>
                          </w:r>
                          <w:r w:rsidRPr="00CE295F">
                            <w:rPr>
                              <w:bCs/>
                              <w:sz w:val="32"/>
                              <w:szCs w:val="32"/>
                            </w:rPr>
                            <w:t>Hiteshkumar Patel</w:t>
                          </w:r>
                        </w:p>
                        <w:p w:rsidR="00034DCD" w:rsidRPr="00CE295F" w:rsidRDefault="00034DCD" w:rsidP="00034DCD">
                          <w:pPr>
                            <w:spacing w:before="100" w:beforeAutospacing="1" w:after="100" w:afterAutospacing="1" w:line="360" w:lineRule="auto"/>
                            <w:jc w:val="center"/>
                            <w:outlineLvl w:val="3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 w:rsidRPr="00CE295F">
                            <w:rPr>
                              <w:b/>
                              <w:sz w:val="32"/>
                              <w:szCs w:val="32"/>
                            </w:rPr>
                            <w:t xml:space="preserve">Student ID: </w:t>
                          </w:r>
                          <w:r w:rsidRPr="00CE295F">
                            <w:rPr>
                              <w:bCs/>
                              <w:sz w:val="32"/>
                              <w:szCs w:val="32"/>
                            </w:rPr>
                            <w:t>11634700</w:t>
                          </w:r>
                        </w:p>
                        <w:p w:rsidR="00034DCD" w:rsidRDefault="00034DCD" w:rsidP="00034DC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152E6">
            <w:rPr>
              <w:sz w:val="24"/>
              <w:szCs w:val="24"/>
              <w:lang w:bidi="gu-IN"/>
            </w:rPr>
            <w:br w:type="page"/>
          </w:r>
        </w:p>
      </w:sdtContent>
    </w:sdt>
    <w:p w:rsidR="00034DCD" w:rsidRDefault="00034DCD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538E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EA249F">
              <w:rPr>
                <w:rStyle w:val="Strong"/>
                <w:sz w:val="28"/>
                <w:szCs w:val="28"/>
              </w:rPr>
              <w:t>User Acceptance Tests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538EA" w:rsidRDefault="006538EA" w:rsidP="006538EA">
            <w:pPr>
              <w:pStyle w:val="Heading1"/>
              <w:spacing w:after="120"/>
              <w:jc w:val="left"/>
            </w:pPr>
            <w:r>
              <w:t>Use-Case: Check 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38EA" w:rsidRDefault="006538EA" w:rsidP="006538EA">
            <w:pPr>
              <w:pStyle w:val="ListParagraph"/>
              <w:ind w:left="1080"/>
            </w:pPr>
            <w:r>
              <w:t>When a customer</w:t>
            </w:r>
          </w:p>
          <w:p w:rsidR="006538EA" w:rsidRDefault="006538EA" w:rsidP="006538EA">
            <w:pPr>
              <w:pStyle w:val="ListParagraph"/>
              <w:ind w:left="1080"/>
            </w:pPr>
            <w:r>
              <w:t>Wants to stay at the hotel they check in</w:t>
            </w:r>
          </w:p>
          <w:p w:rsidR="006538EA" w:rsidRDefault="006538EA" w:rsidP="006538EA">
            <w:pPr>
              <w:pStyle w:val="ListParagraph"/>
              <w:ind w:left="1080"/>
            </w:pPr>
            <w:r>
              <w:t>So that they can gain access to their room</w:t>
            </w:r>
          </w:p>
          <w:p w:rsidR="00E303EF" w:rsidRPr="00C05D0A" w:rsidRDefault="00E303EF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538EA" w:rsidP="006538E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Before checkin you have to must apply for room booking. So you have booking confirmation number.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538E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Find booking based on confirmation number, Display booking information, confirm checkin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469F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 did this testing based on given code</w:t>
            </w:r>
            <w:r w:rsidR="00F4636A">
              <w:rPr>
                <w:b/>
                <w:bCs/>
                <w:color w:val="FF0000"/>
                <w:sz w:val="24"/>
              </w:rPr>
              <w:t>. So it is work properly.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A13A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00B2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Prompt to enter confirmation number</w:t>
            </w:r>
          </w:p>
        </w:tc>
        <w:tc>
          <w:tcPr>
            <w:tcW w:w="5596" w:type="dxa"/>
          </w:tcPr>
          <w:p w:rsidR="00100B2B" w:rsidRDefault="00100B2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Ask for enter Number.</w:t>
            </w:r>
          </w:p>
        </w:tc>
        <w:tc>
          <w:tcPr>
            <w:tcW w:w="714" w:type="dxa"/>
          </w:tcPr>
          <w:p w:rsidR="00DF1585" w:rsidRDefault="00100B2B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00B2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:rsidR="00100B2B" w:rsidRDefault="00100B2B" w:rsidP="00100B2B">
            <w:pPr>
              <w:pStyle w:val="bp"/>
              <w:rPr>
                <w:sz w:val="24"/>
              </w:rPr>
            </w:pPr>
            <w:r w:rsidRPr="00100B2B">
              <w:rPr>
                <w:sz w:val="24"/>
              </w:rPr>
              <w:t>No booking</w:t>
            </w:r>
            <w:r>
              <w:rPr>
                <w:sz w:val="24"/>
              </w:rPr>
              <w:t xml:space="preserve"> for confirmation number found</w:t>
            </w:r>
          </w:p>
          <w:p w:rsidR="00DF1585" w:rsidRDefault="00100B2B" w:rsidP="00100B2B">
            <w:pPr>
              <w:pStyle w:val="bp"/>
              <w:rPr>
                <w:sz w:val="24"/>
              </w:rPr>
            </w:pPr>
            <w:r>
              <w:rPr>
                <w:sz w:val="24"/>
              </w:rPr>
              <w:t>B</w:t>
            </w:r>
            <w:r w:rsidRPr="00100B2B">
              <w:rPr>
                <w:sz w:val="24"/>
              </w:rPr>
              <w:t>oo</w:t>
            </w:r>
            <w:r>
              <w:rPr>
                <w:sz w:val="24"/>
              </w:rPr>
              <w:t xml:space="preserve">king for confirmation number </w:t>
            </w:r>
            <w:r w:rsidRPr="00100B2B">
              <w:rPr>
                <w:sz w:val="24"/>
              </w:rPr>
              <w:t>found</w:t>
            </w:r>
          </w:p>
          <w:p w:rsidR="00A8780C" w:rsidRDefault="00A8780C" w:rsidP="00100B2B">
            <w:pPr>
              <w:pStyle w:val="bp"/>
              <w:rPr>
                <w:sz w:val="24"/>
              </w:rPr>
            </w:pPr>
            <w:r w:rsidRPr="00A8780C">
              <w:rPr>
                <w:sz w:val="24"/>
              </w:rPr>
              <w:t>Invalid number, please try again</w:t>
            </w:r>
          </w:p>
        </w:tc>
        <w:tc>
          <w:tcPr>
            <w:tcW w:w="714" w:type="dxa"/>
          </w:tcPr>
          <w:p w:rsidR="00DF1585" w:rsidRDefault="00100B2B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00B2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Find booking by confirmation number</w:t>
            </w:r>
          </w:p>
        </w:tc>
        <w:tc>
          <w:tcPr>
            <w:tcW w:w="5596" w:type="dxa"/>
          </w:tcPr>
          <w:p w:rsidR="00DF1585" w:rsidRDefault="00A878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check booking type based on confirmation number</w:t>
            </w:r>
          </w:p>
        </w:tc>
        <w:tc>
          <w:tcPr>
            <w:tcW w:w="714" w:type="dxa"/>
          </w:tcPr>
          <w:p w:rsidR="00DF1585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00B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0B2B" w:rsidRDefault="00100B2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0B2B" w:rsidRDefault="00100B2B" w:rsidP="00362280">
            <w:pPr>
              <w:pStyle w:val="proc"/>
              <w:numPr>
                <w:ilvl w:val="0"/>
                <w:numId w:val="0"/>
              </w:numPr>
            </w:pPr>
            <w:r>
              <w:t>Display booking information</w:t>
            </w:r>
          </w:p>
        </w:tc>
        <w:tc>
          <w:tcPr>
            <w:tcW w:w="5596" w:type="dxa"/>
          </w:tcPr>
          <w:p w:rsidR="00100B2B" w:rsidRDefault="00A878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find booking type system display booking information</w:t>
            </w:r>
          </w:p>
        </w:tc>
        <w:tc>
          <w:tcPr>
            <w:tcW w:w="714" w:type="dxa"/>
          </w:tcPr>
          <w:p w:rsidR="00100B2B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100B2B" w:rsidRDefault="00100B2B" w:rsidP="00E965BA">
            <w:pPr>
              <w:pStyle w:val="RowHeadings"/>
              <w:spacing w:before="80" w:after="80"/>
            </w:pPr>
          </w:p>
        </w:tc>
      </w:tr>
      <w:tr w:rsidR="00100B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0B2B" w:rsidRDefault="00100B2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0B2B" w:rsidRDefault="00100B2B" w:rsidP="00362280">
            <w:pPr>
              <w:pStyle w:val="proc"/>
              <w:numPr>
                <w:ilvl w:val="0"/>
                <w:numId w:val="0"/>
              </w:numPr>
            </w:pPr>
            <w:r>
              <w:t>Prompt to confirm check in</w:t>
            </w:r>
          </w:p>
        </w:tc>
        <w:tc>
          <w:tcPr>
            <w:tcW w:w="5596" w:type="dxa"/>
          </w:tcPr>
          <w:p w:rsidR="00100B2B" w:rsidRDefault="00A878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ask for confirm for check in </w:t>
            </w:r>
          </w:p>
        </w:tc>
        <w:tc>
          <w:tcPr>
            <w:tcW w:w="714" w:type="dxa"/>
          </w:tcPr>
          <w:p w:rsidR="00100B2B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100B2B" w:rsidRDefault="00100B2B" w:rsidP="00E965BA">
            <w:pPr>
              <w:pStyle w:val="RowHeadings"/>
              <w:spacing w:before="80" w:after="80"/>
            </w:pPr>
          </w:p>
        </w:tc>
      </w:tr>
      <w:tr w:rsidR="00100B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0B2B" w:rsidRDefault="00100B2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0B2B" w:rsidRDefault="00100B2B" w:rsidP="00362280">
            <w:pPr>
              <w:pStyle w:val="proc"/>
              <w:numPr>
                <w:ilvl w:val="0"/>
                <w:numId w:val="0"/>
              </w:numPr>
            </w:pPr>
            <w:r>
              <w:t>Confirm Check in</w:t>
            </w:r>
          </w:p>
        </w:tc>
        <w:tc>
          <w:tcPr>
            <w:tcW w:w="5596" w:type="dxa"/>
          </w:tcPr>
          <w:p w:rsidR="00100B2B" w:rsidRDefault="00A8780C" w:rsidP="0093488F">
            <w:pPr>
              <w:pStyle w:val="bp"/>
              <w:rPr>
                <w:sz w:val="24"/>
              </w:rPr>
            </w:pPr>
            <w:r w:rsidRPr="00A8780C">
              <w:rPr>
                <w:sz w:val="24"/>
              </w:rPr>
              <w:t>Checking in completed</w:t>
            </w:r>
          </w:p>
        </w:tc>
        <w:tc>
          <w:tcPr>
            <w:tcW w:w="714" w:type="dxa"/>
          </w:tcPr>
          <w:p w:rsidR="00100B2B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100B2B" w:rsidRDefault="00100B2B" w:rsidP="00E965BA">
            <w:pPr>
              <w:pStyle w:val="RowHeadings"/>
              <w:spacing w:before="80" w:after="80"/>
            </w:pPr>
          </w:p>
        </w:tc>
      </w:tr>
      <w:tr w:rsidR="00100B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0B2B" w:rsidRDefault="00100B2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0B2B" w:rsidRDefault="00A8780C" w:rsidP="00362280">
            <w:pPr>
              <w:pStyle w:val="proc"/>
              <w:numPr>
                <w:ilvl w:val="0"/>
                <w:numId w:val="0"/>
              </w:numPr>
            </w:pPr>
            <w:r>
              <w:t>Display check in confirmed message</w:t>
            </w:r>
          </w:p>
        </w:tc>
        <w:tc>
          <w:tcPr>
            <w:tcW w:w="5596" w:type="dxa"/>
          </w:tcPr>
          <w:p w:rsidR="00100B2B" w:rsidRDefault="00A878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 conformation massage after final check in</w:t>
            </w:r>
          </w:p>
        </w:tc>
        <w:tc>
          <w:tcPr>
            <w:tcW w:w="714" w:type="dxa"/>
          </w:tcPr>
          <w:p w:rsidR="00100B2B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100B2B" w:rsidRDefault="00100B2B" w:rsidP="00E965BA">
            <w:pPr>
              <w:pStyle w:val="RowHeadings"/>
              <w:spacing w:before="80" w:after="80"/>
            </w:pPr>
          </w:p>
        </w:tc>
      </w:tr>
      <w:tr w:rsidR="00100B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0B2B" w:rsidRDefault="00100B2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0B2B" w:rsidRDefault="00A8780C" w:rsidP="00362280">
            <w:pPr>
              <w:pStyle w:val="proc"/>
              <w:numPr>
                <w:ilvl w:val="0"/>
                <w:numId w:val="0"/>
              </w:numPr>
            </w:pPr>
            <w:r>
              <w:t>Continue</w:t>
            </w:r>
          </w:p>
        </w:tc>
        <w:tc>
          <w:tcPr>
            <w:tcW w:w="5596" w:type="dxa"/>
          </w:tcPr>
          <w:p w:rsidR="00100B2B" w:rsidRDefault="00A878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ask again for another check in</w:t>
            </w:r>
          </w:p>
        </w:tc>
        <w:tc>
          <w:tcPr>
            <w:tcW w:w="714" w:type="dxa"/>
          </w:tcPr>
          <w:p w:rsidR="00100B2B" w:rsidRDefault="00A8780C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100B2B" w:rsidRDefault="00100B2B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04651B" w:rsidRDefault="0004651B" w:rsidP="008156EC">
      <w:pPr>
        <w:pStyle w:val="bp"/>
        <w:spacing w:before="0" w:after="0"/>
      </w:pPr>
    </w:p>
    <w:sectPr w:rsidR="0004651B" w:rsidSect="00A37650"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6A" w:rsidRDefault="005C736A">
      <w:r>
        <w:separator/>
      </w:r>
    </w:p>
  </w:endnote>
  <w:endnote w:type="continuationSeparator" w:id="0">
    <w:p w:rsidR="005C736A" w:rsidRDefault="005C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4DC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4DC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6A" w:rsidRDefault="005C736A">
      <w:r>
        <w:separator/>
      </w:r>
    </w:p>
  </w:footnote>
  <w:footnote w:type="continuationSeparator" w:id="0">
    <w:p w:rsidR="005C736A" w:rsidRDefault="005C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4DCD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0B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736A"/>
    <w:rsid w:val="005E1449"/>
    <w:rsid w:val="005E2ADA"/>
    <w:rsid w:val="005F0EB8"/>
    <w:rsid w:val="00604AE4"/>
    <w:rsid w:val="00620950"/>
    <w:rsid w:val="00635CE7"/>
    <w:rsid w:val="006469FD"/>
    <w:rsid w:val="006538E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6EC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80C"/>
    <w:rsid w:val="00AA13AB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20AF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636A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Strong">
    <w:name w:val="Strong"/>
    <w:basedOn w:val="DefaultParagraphFont"/>
    <w:uiPriority w:val="22"/>
    <w:qFormat/>
    <w:rsid w:val="006538EA"/>
    <w:rPr>
      <w:b/>
      <w:bCs/>
    </w:rPr>
  </w:style>
  <w:style w:type="paragraph" w:styleId="ListParagraph">
    <w:name w:val="List Paragraph"/>
    <w:basedOn w:val="Normal"/>
    <w:uiPriority w:val="34"/>
    <w:qFormat/>
    <w:rsid w:val="006538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paragraph" w:styleId="NoSpacing">
    <w:name w:val="No Spacing"/>
    <w:link w:val="NoSpacingChar"/>
    <w:uiPriority w:val="1"/>
    <w:qFormat/>
    <w:rsid w:val="00034DC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4DCD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F8107ED45E44B39EEBA618F9CF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84E8-D31D-49BB-A2B2-2065D6FBDC4C}"/>
      </w:docPartPr>
      <w:docPartBody>
        <w:p w:rsidR="00000000" w:rsidRDefault="00382D40" w:rsidP="00382D40">
          <w:pPr>
            <w:pStyle w:val="82F8107ED45E44B39EEBA618F9CF56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40"/>
    <w:rsid w:val="00382D40"/>
    <w:rsid w:val="003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F8107ED45E44B39EEBA618F9CF56A7">
    <w:name w:val="82F8107ED45E44B39EEBA618F9CF56A7"/>
    <w:rsid w:val="00382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37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Tests</dc:title>
  <dc:creator>jim</dc:creator>
  <cp:lastModifiedBy>Aryavi</cp:lastModifiedBy>
  <cp:revision>8</cp:revision>
  <cp:lastPrinted>2003-10-05T22:49:00Z</cp:lastPrinted>
  <dcterms:created xsi:type="dcterms:W3CDTF">2015-07-22T01:50:00Z</dcterms:created>
  <dcterms:modified xsi:type="dcterms:W3CDTF">2018-09-23T12:43:00Z</dcterms:modified>
</cp:coreProperties>
</file>